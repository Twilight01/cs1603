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后台管理子系统需求分析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刘子皓（组长） 何伟勋  吴亚纬 吴灏兵 周硕 郝鹏程 许红林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括号里为想法的提出者，不是特别的准确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大方向：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1登陆、操作日志查询（郝鹏程，刘子皓）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2查看用户浏览量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3用户登录（郝鹏程）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4搭建数据库，我们负责建几张表（吴亚纬）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5先写大概的接口模型（刘子皓）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6不存在注册界面（刘子皓）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7牵扯到别的小组的数据的逻辑都是别的小组自己做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8联网操作（刘子皓，何伟勋）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9我们做给管理员服务的（何伟勋）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10具体其他子系统操作由其他小组自己制作，我们只负责权限和基本信息的管理（周硕，刘子皓，吴亚纬）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11我们管四个系统的数据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12我们做管理员的前端（何伟勋）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13其他小组需要什么功能提供给我们（刘子皓）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14尝试制作思维导图（吴灏兵）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15功能分为基础功能和拓展功能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16先用简陋的前端试验数据与功能（吴亚纬）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1教师在一定时间内用用提交成绩权限（吴灏兵）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2只有教务处修改成绩（何伟勋）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3不同用户登录不用换登录界面，换一下账户权限就行（吴灏兵，周硕）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4管理员对其他账户权限的修改：学生 教师 管理员（郝鹏程，周硕）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5管理员直接分配账号（吴灏兵，）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6管理员 改密码（学生教师也可） 添加账户 （吴灏兵，郝鹏程，何伟勋）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7权限种类：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三、界面设计：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用户管理：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 旁边有删改键，有全选按钮，条件查询（姓名，性别等）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权限管理：需要别的小组进行提交需求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添加用户：分配权限，单个添加 批量添加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课程管理：总课的管理，个人课程及成绩的管理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信息：学生信息，教师信息，权限信息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E9B07"/>
    <w:multiLevelType w:val="singleLevel"/>
    <w:tmpl w:val="B34E9B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74F71"/>
    <w:rsid w:val="04F36805"/>
    <w:rsid w:val="07242D67"/>
    <w:rsid w:val="1ED74F71"/>
    <w:rsid w:val="469F6CF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1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2019-03-31T11:05:00Z</dcterms:created>
  <dc:creator>1111</dc:creator>
  <cp:lastModifiedBy>1111</cp:lastModifiedBy>
  <dcterms:modified xsi:type="dcterms:W3CDTF">2019-04-03T03:18:17Z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